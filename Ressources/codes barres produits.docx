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81" w:rsidRDefault="006F0381" w:rsidP="00A508FF">
      <w:bookmarkStart w:id="0" w:name="_GoBack"/>
      <w:bookmarkEnd w:id="0"/>
    </w:p>
    <w:p w:rsidR="00431DA0" w:rsidRDefault="00BC7112" w:rsidP="00A508FF">
      <w:r>
        <w:rPr>
          <w:noProof/>
        </w:rPr>
        <w:drawing>
          <wp:inline distT="0" distB="0" distL="0" distR="0">
            <wp:extent cx="2343150" cy="95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12" w:rsidRDefault="00BC7112" w:rsidP="00A508FF"/>
    <w:p w:rsidR="00BC7112" w:rsidRPr="00A508FF" w:rsidRDefault="00BC7112" w:rsidP="00A508FF">
      <w:r>
        <w:rPr>
          <w:noProof/>
        </w:rPr>
        <w:drawing>
          <wp:inline distT="0" distB="0" distL="0" distR="0">
            <wp:extent cx="2133600" cy="952500"/>
            <wp:effectExtent l="0" t="0" r="0" b="0"/>
            <wp:docPr id="2" name="Image 2" descr="C:\Users\FRED\Downloads\barcode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\Downloads\barcode (1)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112" w:rsidRPr="00A508F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112" w:rsidRDefault="00BC7112">
      <w:r>
        <w:separator/>
      </w:r>
    </w:p>
  </w:endnote>
  <w:endnote w:type="continuationSeparator" w:id="0">
    <w:p w:rsidR="00BC7112" w:rsidRDefault="00BC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1BE" w:rsidRDefault="000051BE">
    <w:pPr>
      <w:pStyle w:val="Pieddepage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478E">
      <w:rPr>
        <w:noProof/>
      </w:rPr>
      <w:t>1</w:t>
    </w:r>
    <w:r>
      <w:fldChar w:fldCharType="end"/>
    </w:r>
    <w:r>
      <w:t xml:space="preserve"> sur </w:t>
    </w:r>
    <w:r w:rsidR="006A6D9A">
      <w:rPr>
        <w:noProof/>
      </w:rPr>
      <w:fldChar w:fldCharType="begin"/>
    </w:r>
    <w:r w:rsidR="006A6D9A">
      <w:rPr>
        <w:noProof/>
      </w:rPr>
      <w:instrText xml:space="preserve"> NUMPAGES </w:instrText>
    </w:r>
    <w:r w:rsidR="006A6D9A">
      <w:rPr>
        <w:noProof/>
      </w:rPr>
      <w:fldChar w:fldCharType="separate"/>
    </w:r>
    <w:r w:rsidR="002F478E">
      <w:rPr>
        <w:noProof/>
      </w:rPr>
      <w:t>1</w:t>
    </w:r>
    <w:r w:rsidR="006A6D9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112" w:rsidRDefault="00BC7112">
      <w:r>
        <w:separator/>
      </w:r>
    </w:p>
  </w:footnote>
  <w:footnote w:type="continuationSeparator" w:id="0">
    <w:p w:rsidR="00BC7112" w:rsidRDefault="00BC7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1BE" w:rsidRDefault="000051BE">
    <w:pPr>
      <w:pStyle w:val="En-tte"/>
    </w:pPr>
    <w:r>
      <w:t>SAS OLFA</w:t>
    </w:r>
    <w:r>
      <w:tab/>
    </w:r>
    <w:r>
      <w:tab/>
      <w:t xml:space="preserve">Le </w:t>
    </w:r>
    <w:r>
      <w:fldChar w:fldCharType="begin"/>
    </w:r>
    <w:r>
      <w:instrText xml:space="preserve"> DATE \@ "dd/MM/yyyy" </w:instrText>
    </w:r>
    <w:r>
      <w:fldChar w:fldCharType="separate"/>
    </w:r>
    <w:r w:rsidR="002F478E">
      <w:rPr>
        <w:noProof/>
      </w:rPr>
      <w:t>11/01/2022</w:t>
    </w:r>
    <w:r>
      <w:fldChar w:fldCharType="end"/>
    </w:r>
  </w:p>
  <w:p w:rsidR="000051BE" w:rsidRPr="00FE1AA1" w:rsidRDefault="000051BE">
    <w:pPr>
      <w:pStyle w:val="En-tte"/>
      <w:rPr>
        <w:sz w:val="20"/>
        <w:szCs w:val="20"/>
      </w:rPr>
    </w:pPr>
    <w:r w:rsidRPr="00FE1AA1">
      <w:rPr>
        <w:sz w:val="20"/>
        <w:szCs w:val="20"/>
      </w:rPr>
      <w:t>08380 SIGNY LE PETIT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37C1F"/>
    <w:multiLevelType w:val="hybridMultilevel"/>
    <w:tmpl w:val="E31420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96A6A"/>
    <w:multiLevelType w:val="hybridMultilevel"/>
    <w:tmpl w:val="7514E98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40A1"/>
    <w:multiLevelType w:val="hybridMultilevel"/>
    <w:tmpl w:val="2110D9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12"/>
    <w:rsid w:val="000051BE"/>
    <w:rsid w:val="000647F5"/>
    <w:rsid w:val="000E2986"/>
    <w:rsid w:val="001F2469"/>
    <w:rsid w:val="00275B03"/>
    <w:rsid w:val="002F478E"/>
    <w:rsid w:val="00431DA0"/>
    <w:rsid w:val="0045731C"/>
    <w:rsid w:val="006A6D9A"/>
    <w:rsid w:val="006F0381"/>
    <w:rsid w:val="007638B7"/>
    <w:rsid w:val="008576EE"/>
    <w:rsid w:val="0095220C"/>
    <w:rsid w:val="009B4A56"/>
    <w:rsid w:val="00A508FF"/>
    <w:rsid w:val="00BC7112"/>
    <w:rsid w:val="00BF1502"/>
    <w:rsid w:val="00C22C42"/>
    <w:rsid w:val="00CA6BC1"/>
    <w:rsid w:val="00CB1B72"/>
    <w:rsid w:val="00E2584A"/>
    <w:rsid w:val="00E320EA"/>
    <w:rsid w:val="00EF18B5"/>
    <w:rsid w:val="00FA3786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49B22-3819-401F-AD35-F3D49225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CA6BC1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pacing w:before="240" w:after="60"/>
      <w:ind w:left="1980" w:right="1692"/>
      <w:jc w:val="center"/>
      <w:outlineLvl w:val="0"/>
    </w:pPr>
    <w:rPr>
      <w:b/>
      <w:bCs/>
      <w:kern w:val="32"/>
      <w:sz w:val="48"/>
      <w:szCs w:val="48"/>
    </w:rPr>
  </w:style>
  <w:style w:type="paragraph" w:styleId="Titre2">
    <w:name w:val="heading 2"/>
    <w:basedOn w:val="Normal"/>
    <w:next w:val="Normal"/>
    <w:autoRedefine/>
    <w:qFormat/>
    <w:rsid w:val="001F24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40"/>
      <w:szCs w:val="28"/>
    </w:rPr>
  </w:style>
  <w:style w:type="paragraph" w:styleId="Titre3">
    <w:name w:val="heading 3"/>
    <w:basedOn w:val="Normal"/>
    <w:next w:val="Normal"/>
    <w:qFormat/>
    <w:rsid w:val="00CA6B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E1AA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E1AA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BC711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C71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\Documents\Mod&#232;les%20Office%20personnalis&#233;s\Mode%20op&#233;rato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 opératoire.dotx</Template>
  <TotalTime>348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Types de factures</vt:lpstr>
    </vt:vector>
  </TitlesOfParts>
  <Company>OLFA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de factures</dc:title>
  <dc:subject/>
  <dc:creator>Frédéric THOME</dc:creator>
  <cp:keywords/>
  <dc:description/>
  <cp:lastModifiedBy>Frédéric THOME</cp:lastModifiedBy>
  <cp:revision>3</cp:revision>
  <cp:lastPrinted>2022-01-11T10:57:00Z</cp:lastPrinted>
  <dcterms:created xsi:type="dcterms:W3CDTF">2022-01-10T09:35:00Z</dcterms:created>
  <dcterms:modified xsi:type="dcterms:W3CDTF">2022-01-11T12:19:00Z</dcterms:modified>
</cp:coreProperties>
</file>